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C7" w14:textId="015539E8" w:rsidR="00BC72B9" w:rsidRDefault="00C95118">
      <w:pPr>
        <w:pStyle w:val="Title"/>
      </w:pPr>
      <w:r>
        <w:t xml:space="preserve">DFH - DRINK FROM HOME </w:t>
      </w:r>
    </w:p>
    <w:p w14:paraId="48D6951A" w14:textId="77777777" w:rsidR="00BC72B9" w:rsidRDefault="00C95118">
      <w:pPr>
        <w:pStyle w:val="Heading1"/>
      </w:pPr>
      <w:r>
        <w:t>ONLINE LIQUOR SELLING APPLICATION</w:t>
      </w:r>
    </w:p>
    <w:p w14:paraId="32D11A94" w14:textId="77777777" w:rsidR="002A15FE" w:rsidRDefault="009F164D" w:rsidP="00386063">
      <w:pPr>
        <w:pStyle w:val="ListParagraph"/>
        <w:numPr>
          <w:ilvl w:val="0"/>
          <w:numId w:val="17"/>
        </w:numPr>
      </w:pPr>
      <w:r>
        <w:t xml:space="preserve">In order to reduce accidents caused by drunken drivers , we are going to create a application </w:t>
      </w:r>
      <w:r w:rsidR="005403E8">
        <w:t xml:space="preserve">to purchase alcohols through </w:t>
      </w:r>
      <w:r w:rsidR="002A15FE">
        <w:t>online</w:t>
      </w:r>
    </w:p>
    <w:p w14:paraId="6B22D2DF" w14:textId="5D842D77" w:rsidR="00BC72B9" w:rsidRDefault="005403E8" w:rsidP="002A15FE">
      <w:pPr>
        <w:pStyle w:val="ListParagraph"/>
      </w:pPr>
      <w:r>
        <w:t xml:space="preserve"> </w:t>
      </w:r>
    </w:p>
    <w:p w14:paraId="2C8D7299" w14:textId="38FE4AEA" w:rsidR="005403E8" w:rsidRDefault="005403E8" w:rsidP="00386063">
      <w:pPr>
        <w:pStyle w:val="ListParagraph"/>
        <w:numPr>
          <w:ilvl w:val="0"/>
          <w:numId w:val="17"/>
        </w:numPr>
      </w:pPr>
      <w:r>
        <w:t xml:space="preserve">In order to reduce death rates caused by alcohol side effects </w:t>
      </w:r>
      <w:r w:rsidR="004D60F2">
        <w:t>, w</w:t>
      </w:r>
      <w:r>
        <w:t>e are going to limit the customers by purchasing only limited liquors at a certain time period.</w:t>
      </w:r>
    </w:p>
    <w:p w14:paraId="396E4A84" w14:textId="3193D54A" w:rsidR="00A44284" w:rsidRDefault="00A44284" w:rsidP="00A44284"/>
    <w:p w14:paraId="32009958" w14:textId="45BBE852" w:rsidR="00BC72B9" w:rsidRDefault="002A15FE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EE91F8" wp14:editId="428BC2AD">
            <wp:simplePos x="0" y="0"/>
            <wp:positionH relativeFrom="column">
              <wp:posOffset>1172210</wp:posOffset>
            </wp:positionH>
            <wp:positionV relativeFrom="paragraph">
              <wp:posOffset>343535</wp:posOffset>
            </wp:positionV>
            <wp:extent cx="4097020" cy="40970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02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0780D6" w14:textId="6F590905" w:rsidR="00BC72B9" w:rsidRDefault="00BC72B9"/>
    <w:sectPr w:rsidR="00BC72B9">
      <w:footerReference w:type="default" r:id="rId8"/>
      <w:pgSz w:w="11907" w:h="16839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4C6C5" w14:textId="77777777" w:rsidR="00B46240" w:rsidRDefault="00B46240">
      <w:pPr>
        <w:spacing w:after="0" w:line="240" w:lineRule="auto"/>
      </w:pPr>
      <w:r>
        <w:separator/>
      </w:r>
    </w:p>
  </w:endnote>
  <w:endnote w:type="continuationSeparator" w:id="0">
    <w:p w14:paraId="3DF70646" w14:textId="77777777" w:rsidR="00B46240" w:rsidRDefault="00B46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5D1FD4" w14:textId="77777777" w:rsidR="00BC72B9" w:rsidRDefault="004A5574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553E1" w14:textId="77777777" w:rsidR="00B46240" w:rsidRDefault="00B46240">
      <w:pPr>
        <w:spacing w:after="0" w:line="240" w:lineRule="auto"/>
      </w:pPr>
      <w:r>
        <w:separator/>
      </w:r>
    </w:p>
  </w:footnote>
  <w:footnote w:type="continuationSeparator" w:id="0">
    <w:p w14:paraId="72CF602C" w14:textId="77777777" w:rsidR="00B46240" w:rsidRDefault="00B462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0274FE"/>
    <w:multiLevelType w:val="hybridMultilevel"/>
    <w:tmpl w:val="02B2E65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118"/>
    <w:rsid w:val="00142844"/>
    <w:rsid w:val="002A15FE"/>
    <w:rsid w:val="00386063"/>
    <w:rsid w:val="004A5574"/>
    <w:rsid w:val="004D60F2"/>
    <w:rsid w:val="005403E8"/>
    <w:rsid w:val="005530E4"/>
    <w:rsid w:val="00770996"/>
    <w:rsid w:val="009F164D"/>
    <w:rsid w:val="00A44284"/>
    <w:rsid w:val="00B46240"/>
    <w:rsid w:val="00BC72B9"/>
    <w:rsid w:val="00C13467"/>
    <w:rsid w:val="00C9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9D214E"/>
  <w15:chartTrackingRefBased/>
  <w15:docId w15:val="{95770688-E96E-D548-8FB0-D01FF2784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unhideWhenUsed/>
    <w:qFormat/>
    <w:rsid w:val="00386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60F65F43-8179-ED49-A49E-11EE4C890442%7dtf50002001.dotx" TargetMode="External" 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%7b60F65F43-8179-ED49-A49E-11EE4C890442%7dtf50002001.dotx</Template>
  <TotalTime>3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mohanaravi232@gmail.com</dc:creator>
  <cp:keywords/>
  <dc:description/>
  <cp:lastModifiedBy>mohanaravi232@gmail.com</cp:lastModifiedBy>
  <cp:revision>6</cp:revision>
  <dcterms:created xsi:type="dcterms:W3CDTF">2021-12-21T08:05:00Z</dcterms:created>
  <dcterms:modified xsi:type="dcterms:W3CDTF">2021-12-21T08:17:00Z</dcterms:modified>
</cp:coreProperties>
</file>